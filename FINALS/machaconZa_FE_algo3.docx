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6288"/>
        <w:gridCol w:w="883"/>
        <w:gridCol w:w="2620"/>
      </w:tblGrid>
      <w:tr w:rsidR="00631B7D" w:rsidRPr="00465575" w14:paraId="7C11EFDD" w14:textId="77777777" w:rsidTr="00465575">
        <w:tc>
          <w:tcPr>
            <w:tcW w:w="467" w:type="pct"/>
          </w:tcPr>
          <w:p w14:paraId="6A2B8BBD" w14:textId="298AD593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NAME:</w:t>
            </w:r>
            <w:r w:rsidR="00F728DA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911" w:type="pct"/>
          </w:tcPr>
          <w:p w14:paraId="239CB564" w14:textId="2BA68491" w:rsidR="00631B7D" w:rsidRPr="00465575" w:rsidRDefault="00F728DA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MACHACON, Zach Riane I.</w:t>
            </w:r>
          </w:p>
        </w:tc>
        <w:tc>
          <w:tcPr>
            <w:tcW w:w="409" w:type="pct"/>
          </w:tcPr>
          <w:p w14:paraId="4DE78E1A" w14:textId="70A4C870" w:rsidR="00631B7D" w:rsidRPr="00465575" w:rsidRDefault="00631B7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</w:pPr>
            <w:r w:rsidRPr="00465575">
              <w:rPr>
                <w:rFonts w:ascii="Century Gothic" w:hAnsi="Century Gothic" w:cs="Segoe UI Light"/>
                <w:b/>
                <w:bCs/>
                <w:sz w:val="21"/>
                <w:szCs w:val="21"/>
                <w:lang w:val="en-US"/>
              </w:rPr>
              <w:t>DATE:</w:t>
            </w:r>
          </w:p>
        </w:tc>
        <w:tc>
          <w:tcPr>
            <w:tcW w:w="1213" w:type="pct"/>
          </w:tcPr>
          <w:p w14:paraId="47434DF1" w14:textId="34FBCBEA" w:rsidR="00631B7D" w:rsidRPr="00465575" w:rsidRDefault="0021303D" w:rsidP="001229E1">
            <w:pPr>
              <w:tabs>
                <w:tab w:val="left" w:pos="5164"/>
              </w:tabs>
              <w:rPr>
                <w:rFonts w:ascii="Century Gothic" w:hAnsi="Century Gothic" w:cs="Segoe UI Light"/>
                <w:sz w:val="21"/>
                <w:szCs w:val="21"/>
                <w:lang w:val="en-US"/>
              </w:rPr>
            </w:pPr>
            <w:r>
              <w:rPr>
                <w:rFonts w:ascii="Century Gothic" w:hAnsi="Century Gothic" w:cs="Segoe UI Light"/>
                <w:sz w:val="21"/>
                <w:szCs w:val="21"/>
                <w:lang w:val="en-US"/>
              </w:rPr>
              <w:t>December 15, 2021</w:t>
            </w:r>
          </w:p>
        </w:tc>
      </w:tr>
    </w:tbl>
    <w:p w14:paraId="075C6A30" w14:textId="062F6E42" w:rsidR="00F336D0" w:rsidRDefault="00F336D0" w:rsidP="001229E1">
      <w:pPr>
        <w:tabs>
          <w:tab w:val="left" w:pos="5164"/>
        </w:tabs>
        <w:rPr>
          <w:rFonts w:ascii="Arial Narrow" w:hAnsi="Arial Narrow" w:cs="Segoe UI Light"/>
          <w:sz w:val="21"/>
          <w:szCs w:val="21"/>
          <w:lang w:val="en-US"/>
        </w:rPr>
      </w:pPr>
    </w:p>
    <w:p w14:paraId="72932A4E" w14:textId="4D5BE2BC" w:rsidR="00F336D0" w:rsidRDefault="0021303D" w:rsidP="00F336D0">
      <w:pPr>
        <w:tabs>
          <w:tab w:val="left" w:pos="5164"/>
        </w:tabs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n-US"/>
        </w:rPr>
        <w:t>Finals Exams #5 Pseudocode</w:t>
      </w:r>
    </w:p>
    <w:p w14:paraId="1DF44520" w14:textId="4A1AE04D" w:rsidR="00A05D61" w:rsidRDefault="00A05D61" w:rsidP="00A05D61">
      <w:p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</w:p>
    <w:p w14:paraId="1B09E882" w14:textId="0DB7D32A" w:rsidR="00CB6ED3" w:rsidRDefault="0021303D" w:rsidP="00CB6ED3">
      <w:pPr>
        <w:tabs>
          <w:tab w:val="left" w:pos="5164"/>
        </w:tabs>
        <w:rPr>
          <w:rFonts w:ascii="Arial Narrow" w:hAnsi="Arial Narrow" w:cs="Segoe UI Light"/>
          <w:sz w:val="28"/>
          <w:szCs w:val="28"/>
          <w:lang w:val="en-US"/>
        </w:rPr>
      </w:pPr>
      <w:r>
        <w:rPr>
          <w:rFonts w:ascii="Arial Narrow" w:hAnsi="Arial Narrow" w:cs="Segoe UI Light"/>
          <w:b/>
          <w:bCs/>
          <w:sz w:val="28"/>
          <w:szCs w:val="28"/>
          <w:lang w:val="en-US"/>
        </w:rPr>
        <w:t xml:space="preserve">FE #5 </w:t>
      </w:r>
      <w:r w:rsidRPr="0021303D">
        <w:rPr>
          <w:rFonts w:ascii="Arial Narrow" w:hAnsi="Arial Narrow" w:cs="Segoe UI Light"/>
          <w:sz w:val="28"/>
          <w:szCs w:val="28"/>
          <w:lang w:val="en-US"/>
        </w:rPr>
        <w:t>Design the logic solution (PSEUDOCODE and PROGRAM) that allows a user to enter 5 number elements each for 2 arrays. Then swap and displays all of the number elements in the arrays.</w:t>
      </w:r>
    </w:p>
    <w:p w14:paraId="147651D4" w14:textId="060956FD" w:rsidR="0021303D" w:rsidRDefault="0021303D" w:rsidP="00CB6ED3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lang w:val="en-US"/>
        </w:rPr>
      </w:pPr>
    </w:p>
    <w:p w14:paraId="44366B7B" w14:textId="3DE17639" w:rsidR="00F728DA" w:rsidRDefault="00F728DA" w:rsidP="00CB6ED3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  <w:r w:rsidRPr="00F728DA"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  <w:t>PSEUDOCODE</w:t>
      </w:r>
    </w:p>
    <w:p w14:paraId="60C8ECC3" w14:textId="189E881E" w:rsidR="007C5D7C" w:rsidRDefault="0021303D" w:rsidP="00F728DA">
      <w:pPr>
        <w:tabs>
          <w:tab w:val="left" w:pos="5164"/>
        </w:tabs>
        <w:rPr>
          <w:rFonts w:ascii="Arial Narrow" w:hAnsi="Arial Narrow" w:cs="Segoe UI Light"/>
          <w:noProof/>
          <w:sz w:val="28"/>
          <w:szCs w:val="28"/>
          <w:lang w:val="en-US"/>
        </w:rPr>
      </w:pPr>
      <w:r w:rsidRPr="0021303D">
        <w:rPr>
          <w:rFonts w:ascii="Arial Narrow" w:hAnsi="Arial Narrow" w:cs="Segoe UI Light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534B143" wp14:editId="04EC934C">
            <wp:simplePos x="0" y="0"/>
            <wp:positionH relativeFrom="margin">
              <wp:align>center</wp:align>
            </wp:positionH>
            <wp:positionV relativeFrom="paragraph">
              <wp:posOffset>157314</wp:posOffset>
            </wp:positionV>
            <wp:extent cx="6064885" cy="5749290"/>
            <wp:effectExtent l="0" t="0" r="0" b="381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E3575" w14:textId="736A5304" w:rsidR="00D77FFC" w:rsidRDefault="00D77FFC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50FFB2F1" w14:textId="13AFFB26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6142904F" w14:textId="51A706AE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0FB83534" w14:textId="28DDC643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5F0BBEEC" w14:textId="60A8419E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31EA3B17" w14:textId="01E9C264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7FD3326B" w14:textId="644226A3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58D11E0B" w14:textId="697A7C3D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1AFD0DC0" w14:textId="79052D34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56A41568" w14:textId="6FD617D0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035C6906" w14:textId="0B35B25F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260899EA" w14:textId="330570B6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72C1D3A0" w14:textId="10E09558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12CDF9F5" w14:textId="02FAED32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6F6A4BB0" w14:textId="5BE68571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359A1D30" w14:textId="745E8BCF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6A266814" w14:textId="5E73A60C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15B611F3" w14:textId="04DB46DC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6B3A2682" w14:textId="30E43919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3E6F2EE7" w14:textId="4A671DF2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70F4B86F" w14:textId="77546D43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7CF095C1" w14:textId="34ADF50A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109E5814" w14:textId="25A5A9C5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5F6EAE60" w14:textId="3424817A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7787EEAC" w14:textId="34DC3605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7F112944" w14:textId="50691288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69F8DCEC" w14:textId="0B402AB2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37B2A3CA" w14:textId="5B424DE7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19B388BD" w14:textId="17916AC4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40B9AC35" w14:textId="2E104047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407EA129" w14:textId="54F972AB" w:rsidR="0021303D" w:rsidRDefault="0021303D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</w:p>
    <w:p w14:paraId="00B0DC9F" w14:textId="51F419F3" w:rsidR="0021303D" w:rsidRPr="00F31786" w:rsidRDefault="00A07898" w:rsidP="00F31786">
      <w:pPr>
        <w:tabs>
          <w:tab w:val="left" w:pos="5164"/>
        </w:tabs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</w:pPr>
      <w:r w:rsidRPr="00A07898">
        <w:rPr>
          <w:rFonts w:ascii="Arial Narrow" w:hAnsi="Arial Narrow" w:cs="Segoe UI Light"/>
          <w:b/>
          <w:bCs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C945AEB" wp14:editId="528B4D7B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6858000" cy="4281805"/>
            <wp:effectExtent l="0" t="0" r="0" b="444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03D" w:rsidRPr="00F31786" w:rsidSect="00465575">
      <w:headerReference w:type="default" r:id="rId9"/>
      <w:footerReference w:type="default" r:id="rId10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6F67" w14:textId="77777777" w:rsidR="00E039F8" w:rsidRDefault="00E039F8" w:rsidP="001229E1">
      <w:r>
        <w:separator/>
      </w:r>
    </w:p>
  </w:endnote>
  <w:endnote w:type="continuationSeparator" w:id="0">
    <w:p w14:paraId="0223B47A" w14:textId="77777777" w:rsidR="00E039F8" w:rsidRDefault="00E039F8" w:rsidP="0012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A34E" w14:textId="77777777" w:rsidR="00A45540" w:rsidRPr="00A45540" w:rsidRDefault="00CE0175" w:rsidP="00A45540">
    <w:pPr>
      <w:pStyle w:val="Footer"/>
      <w:jc w:val="center"/>
      <w:rPr>
        <w:sz w:val="16"/>
        <w:szCs w:val="16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1" layoutInCell="1" allowOverlap="1" wp14:anchorId="3E58E95C" wp14:editId="73FD35AD">
          <wp:simplePos x="0" y="0"/>
          <wp:positionH relativeFrom="column">
            <wp:posOffset>1900555</wp:posOffset>
          </wp:positionH>
          <wp:positionV relativeFrom="page">
            <wp:posOffset>9217025</wp:posOffset>
          </wp:positionV>
          <wp:extent cx="2148840" cy="384048"/>
          <wp:effectExtent l="0" t="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DD79" w14:textId="77777777" w:rsidR="00E039F8" w:rsidRDefault="00E039F8" w:rsidP="001229E1">
      <w:r>
        <w:separator/>
      </w:r>
    </w:p>
  </w:footnote>
  <w:footnote w:type="continuationSeparator" w:id="0">
    <w:p w14:paraId="38CB01E3" w14:textId="77777777" w:rsidR="00E039F8" w:rsidRDefault="00E039F8" w:rsidP="00122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16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5"/>
      <w:gridCol w:w="5388"/>
    </w:tblGrid>
    <w:tr w:rsidR="00465575" w14:paraId="6BAEA7EF" w14:textId="77777777" w:rsidTr="00465575">
      <w:tc>
        <w:tcPr>
          <w:tcW w:w="2654" w:type="pct"/>
        </w:tcPr>
        <w:p w14:paraId="0FF02378" w14:textId="6EA696BA" w:rsidR="00465575" w:rsidRDefault="00465575" w:rsidP="00465575">
          <w:pPr>
            <w:pStyle w:val="Header"/>
            <w:ind w:left="30"/>
          </w:pPr>
          <w:r>
            <w:rPr>
              <w:noProof/>
            </w:rPr>
            <w:drawing>
              <wp:inline distT="0" distB="0" distL="0" distR="0" wp14:anchorId="583A5EB6" wp14:editId="29CAB8D0">
                <wp:extent cx="3118199" cy="576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8199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vAlign w:val="center"/>
        </w:tcPr>
        <w:p w14:paraId="0A8D597C" w14:textId="663B225C" w:rsidR="00465575" w:rsidRPr="00465575" w:rsidRDefault="00465575" w:rsidP="00465575">
          <w:pPr>
            <w:pStyle w:val="Header"/>
            <w:jc w:val="right"/>
            <w:rPr>
              <w:rFonts w:ascii="Microsoft Tai Le" w:hAnsi="Microsoft Tai Le" w:cs="Microsoft Tai Le"/>
              <w:color w:val="3B69BB"/>
              <w:sz w:val="20"/>
              <w:szCs w:val="20"/>
            </w:rPr>
          </w:pPr>
          <w:r w:rsidRPr="00465575">
            <w:rPr>
              <w:rFonts w:ascii="Microsoft Tai Le" w:hAnsi="Microsoft Tai Le" w:cs="Microsoft Tai Le"/>
              <w:color w:val="3B69BB"/>
              <w:sz w:val="18"/>
              <w:szCs w:val="22"/>
            </w:rPr>
            <w:t>CPE 1102L: Programming Logic and Design | Algorithm Exercises</w:t>
          </w:r>
        </w:p>
      </w:tc>
    </w:tr>
  </w:tbl>
  <w:p w14:paraId="6BE01E1D" w14:textId="77777777" w:rsidR="00465575" w:rsidRDefault="00465575" w:rsidP="00465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F7"/>
    <w:multiLevelType w:val="hybridMultilevel"/>
    <w:tmpl w:val="B30ED7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7D"/>
    <w:rsid w:val="00001D64"/>
    <w:rsid w:val="000173B1"/>
    <w:rsid w:val="00024381"/>
    <w:rsid w:val="000307DE"/>
    <w:rsid w:val="000D5674"/>
    <w:rsid w:val="000E129D"/>
    <w:rsid w:val="000E7060"/>
    <w:rsid w:val="00101C66"/>
    <w:rsid w:val="001229E1"/>
    <w:rsid w:val="00151016"/>
    <w:rsid w:val="001733BB"/>
    <w:rsid w:val="001747BA"/>
    <w:rsid w:val="001C3D5C"/>
    <w:rsid w:val="001D12F7"/>
    <w:rsid w:val="001E2345"/>
    <w:rsid w:val="0021303D"/>
    <w:rsid w:val="00261B00"/>
    <w:rsid w:val="002741FE"/>
    <w:rsid w:val="00293F6A"/>
    <w:rsid w:val="002A165C"/>
    <w:rsid w:val="002A49A3"/>
    <w:rsid w:val="002C6FBC"/>
    <w:rsid w:val="002F68E9"/>
    <w:rsid w:val="0031282C"/>
    <w:rsid w:val="0031782D"/>
    <w:rsid w:val="0038612A"/>
    <w:rsid w:val="00391765"/>
    <w:rsid w:val="0039196E"/>
    <w:rsid w:val="003A48B3"/>
    <w:rsid w:val="003E1121"/>
    <w:rsid w:val="00425AD6"/>
    <w:rsid w:val="0043583C"/>
    <w:rsid w:val="00437382"/>
    <w:rsid w:val="00455397"/>
    <w:rsid w:val="00461B88"/>
    <w:rsid w:val="00465575"/>
    <w:rsid w:val="004B2A2F"/>
    <w:rsid w:val="004C28CA"/>
    <w:rsid w:val="004D0CD2"/>
    <w:rsid w:val="00530060"/>
    <w:rsid w:val="00536D9E"/>
    <w:rsid w:val="0054367A"/>
    <w:rsid w:val="00545D5E"/>
    <w:rsid w:val="0055020D"/>
    <w:rsid w:val="00581284"/>
    <w:rsid w:val="00597369"/>
    <w:rsid w:val="005C35EB"/>
    <w:rsid w:val="005C4DBB"/>
    <w:rsid w:val="005D56EE"/>
    <w:rsid w:val="005E6930"/>
    <w:rsid w:val="00631B7D"/>
    <w:rsid w:val="0063245A"/>
    <w:rsid w:val="00674313"/>
    <w:rsid w:val="00676FA3"/>
    <w:rsid w:val="00690790"/>
    <w:rsid w:val="006A605A"/>
    <w:rsid w:val="006F002B"/>
    <w:rsid w:val="007566E1"/>
    <w:rsid w:val="0075796F"/>
    <w:rsid w:val="007806A0"/>
    <w:rsid w:val="00781136"/>
    <w:rsid w:val="007C5D7C"/>
    <w:rsid w:val="007D1123"/>
    <w:rsid w:val="00820C76"/>
    <w:rsid w:val="00832092"/>
    <w:rsid w:val="008331D5"/>
    <w:rsid w:val="008A258A"/>
    <w:rsid w:val="008E1785"/>
    <w:rsid w:val="008E3628"/>
    <w:rsid w:val="008F75AF"/>
    <w:rsid w:val="009003B5"/>
    <w:rsid w:val="0095054C"/>
    <w:rsid w:val="009666DE"/>
    <w:rsid w:val="009835C0"/>
    <w:rsid w:val="00984C7C"/>
    <w:rsid w:val="009B79BF"/>
    <w:rsid w:val="009D439A"/>
    <w:rsid w:val="009D6B88"/>
    <w:rsid w:val="00A05D61"/>
    <w:rsid w:val="00A0702F"/>
    <w:rsid w:val="00A07898"/>
    <w:rsid w:val="00A211C2"/>
    <w:rsid w:val="00A23E34"/>
    <w:rsid w:val="00A45540"/>
    <w:rsid w:val="00A82067"/>
    <w:rsid w:val="00A8529B"/>
    <w:rsid w:val="00B062A6"/>
    <w:rsid w:val="00B26ABE"/>
    <w:rsid w:val="00B37D4D"/>
    <w:rsid w:val="00B4547E"/>
    <w:rsid w:val="00B50484"/>
    <w:rsid w:val="00B77028"/>
    <w:rsid w:val="00B94ECB"/>
    <w:rsid w:val="00BB7F04"/>
    <w:rsid w:val="00BF6C7D"/>
    <w:rsid w:val="00C37FC3"/>
    <w:rsid w:val="00C516FD"/>
    <w:rsid w:val="00CA7D74"/>
    <w:rsid w:val="00CB6ED3"/>
    <w:rsid w:val="00CE0175"/>
    <w:rsid w:val="00CE22FB"/>
    <w:rsid w:val="00D13779"/>
    <w:rsid w:val="00D30AFE"/>
    <w:rsid w:val="00D372F4"/>
    <w:rsid w:val="00D46468"/>
    <w:rsid w:val="00D67EF4"/>
    <w:rsid w:val="00D711E1"/>
    <w:rsid w:val="00D77FFC"/>
    <w:rsid w:val="00D84BAF"/>
    <w:rsid w:val="00DA6408"/>
    <w:rsid w:val="00DD0E21"/>
    <w:rsid w:val="00E039B5"/>
    <w:rsid w:val="00E039F8"/>
    <w:rsid w:val="00E04A49"/>
    <w:rsid w:val="00E249CE"/>
    <w:rsid w:val="00E34A76"/>
    <w:rsid w:val="00E776EA"/>
    <w:rsid w:val="00E87B6E"/>
    <w:rsid w:val="00EA2413"/>
    <w:rsid w:val="00EB60C8"/>
    <w:rsid w:val="00EC2D3B"/>
    <w:rsid w:val="00ED75CF"/>
    <w:rsid w:val="00EF1AED"/>
    <w:rsid w:val="00F17122"/>
    <w:rsid w:val="00F31786"/>
    <w:rsid w:val="00F336D0"/>
    <w:rsid w:val="00F41ABF"/>
    <w:rsid w:val="00F478E9"/>
    <w:rsid w:val="00F7161D"/>
    <w:rsid w:val="00F728DA"/>
    <w:rsid w:val="00F75C89"/>
    <w:rsid w:val="00FB1119"/>
    <w:rsid w:val="00FB3798"/>
    <w:rsid w:val="00F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22BBF"/>
  <w15:chartTrackingRefBased/>
  <w15:docId w15:val="{75F7D1C5-0E1F-4518-84F8-FF03658D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9E1"/>
  </w:style>
  <w:style w:type="paragraph" w:styleId="Footer">
    <w:name w:val="footer"/>
    <w:basedOn w:val="Normal"/>
    <w:link w:val="FooterChar"/>
    <w:uiPriority w:val="99"/>
    <w:unhideWhenUsed/>
    <w:rsid w:val="00122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9E1"/>
  </w:style>
  <w:style w:type="table" w:styleId="TableGrid">
    <w:name w:val="Table Grid"/>
    <w:basedOn w:val="TableNormal"/>
    <w:uiPriority w:val="39"/>
    <w:rsid w:val="00631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6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5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Desktop\DCpE_Letterhead%20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DCpE_Letterhead 2020.dotx</Template>
  <TotalTime>338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Zach Riane Machacon</cp:lastModifiedBy>
  <cp:revision>98</cp:revision>
  <cp:lastPrinted>2021-12-15T07:08:00Z</cp:lastPrinted>
  <dcterms:created xsi:type="dcterms:W3CDTF">2021-09-14T05:16:00Z</dcterms:created>
  <dcterms:modified xsi:type="dcterms:W3CDTF">2021-12-15T07:12:00Z</dcterms:modified>
</cp:coreProperties>
</file>